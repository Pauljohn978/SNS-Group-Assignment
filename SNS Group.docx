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C07B" w14:textId="71E4DAC6" w:rsidR="00A10484" w:rsidRDefault="00C60329">
      <w:pPr>
        <w:pStyle w:val="Title"/>
      </w:pPr>
      <w:r>
        <w:t>SNS Group (Data Analyst) Assignment</w:t>
      </w:r>
    </w:p>
    <w:p w14:paraId="0C5B0CDF" w14:textId="58506642" w:rsidR="00855982" w:rsidRPr="00855982" w:rsidRDefault="00C60329" w:rsidP="00855982">
      <w:pPr>
        <w:pStyle w:val="Heading1"/>
      </w:pPr>
      <w:r>
        <w:t>Part 1</w:t>
      </w:r>
      <w:r w:rsidR="00370E71">
        <w:t>:</w:t>
      </w:r>
      <w:r>
        <w:t xml:space="preserve"> Theoretical Knowledge</w:t>
      </w:r>
    </w:p>
    <w:p w14:paraId="405941FA" w14:textId="051E3427" w:rsidR="00855982" w:rsidRDefault="009236B5" w:rsidP="00370E71">
      <w:pPr>
        <w:pStyle w:val="ListParagraph"/>
        <w:numPr>
          <w:ilvl w:val="0"/>
          <w:numId w:val="35"/>
        </w:numPr>
      </w:pPr>
      <w:r w:rsidRPr="009236B5">
        <w:t>Explain the importance of data visualization in data analysis. What are the key principles of effective data visualization?</w:t>
      </w:r>
    </w:p>
    <w:p w14:paraId="67E8EDE7" w14:textId="31EF94FF" w:rsidR="004C2828" w:rsidRDefault="009236B5" w:rsidP="00370E71">
      <w:pPr>
        <w:ind w:left="708"/>
      </w:pPr>
      <w:r>
        <w:t xml:space="preserve">Data Visualization is </w:t>
      </w:r>
      <w:r w:rsidR="004C2828">
        <w:t>the</w:t>
      </w:r>
      <w:r>
        <w:t xml:space="preserve"> </w:t>
      </w:r>
      <w:r w:rsidR="002419D5">
        <w:t xml:space="preserve">visual </w:t>
      </w:r>
      <w:r>
        <w:t xml:space="preserve">representation of data </w:t>
      </w:r>
      <w:r w:rsidR="004C2828">
        <w:t>to communicate complicated information and maximize the impact of decisions in a business by investors. Principles of data visualization includes:</w:t>
      </w:r>
    </w:p>
    <w:p w14:paraId="13E68CFE" w14:textId="77777777" w:rsidR="004C2828" w:rsidRDefault="004C2828" w:rsidP="00370E71">
      <w:pPr>
        <w:pStyle w:val="ListParagraph"/>
        <w:numPr>
          <w:ilvl w:val="0"/>
          <w:numId w:val="30"/>
        </w:numPr>
        <w:ind w:left="1428"/>
      </w:pPr>
      <w:r>
        <w:t>Clarity</w:t>
      </w:r>
    </w:p>
    <w:p w14:paraId="28B2850A" w14:textId="0BCCD6CC" w:rsidR="004C2828" w:rsidRDefault="004C2828" w:rsidP="00370E71">
      <w:pPr>
        <w:pStyle w:val="ListParagraph"/>
        <w:numPr>
          <w:ilvl w:val="0"/>
          <w:numId w:val="30"/>
        </w:numPr>
        <w:ind w:left="1428"/>
      </w:pPr>
      <w:r>
        <w:t>Simplicity</w:t>
      </w:r>
    </w:p>
    <w:p w14:paraId="497EFE6B" w14:textId="77777777" w:rsidR="004C2828" w:rsidRDefault="004C2828" w:rsidP="00370E71">
      <w:pPr>
        <w:pStyle w:val="ListParagraph"/>
        <w:numPr>
          <w:ilvl w:val="0"/>
          <w:numId w:val="30"/>
        </w:numPr>
        <w:ind w:left="1428"/>
      </w:pPr>
      <w:r>
        <w:t>Accuracy</w:t>
      </w:r>
    </w:p>
    <w:p w14:paraId="5AF4E205" w14:textId="77777777" w:rsidR="004C2828" w:rsidRDefault="004C2828" w:rsidP="00370E71">
      <w:pPr>
        <w:pStyle w:val="ListParagraph"/>
        <w:numPr>
          <w:ilvl w:val="0"/>
          <w:numId w:val="30"/>
        </w:numPr>
        <w:ind w:left="1428"/>
      </w:pPr>
      <w:r>
        <w:t>Consistency</w:t>
      </w:r>
    </w:p>
    <w:p w14:paraId="4C5BD263" w14:textId="77777777" w:rsidR="004C2828" w:rsidRDefault="004C2828" w:rsidP="00370E71">
      <w:pPr>
        <w:pStyle w:val="ListParagraph"/>
        <w:numPr>
          <w:ilvl w:val="0"/>
          <w:numId w:val="30"/>
        </w:numPr>
        <w:ind w:left="1428"/>
      </w:pPr>
      <w:r>
        <w:t xml:space="preserve">Accessibility </w:t>
      </w:r>
    </w:p>
    <w:p w14:paraId="0E466DB7" w14:textId="4A843115" w:rsidR="004C2828" w:rsidRDefault="004C2828" w:rsidP="00370E71">
      <w:pPr>
        <w:pStyle w:val="ListParagraph"/>
        <w:numPr>
          <w:ilvl w:val="0"/>
          <w:numId w:val="30"/>
        </w:numPr>
        <w:ind w:left="1428"/>
      </w:pPr>
      <w:r>
        <w:t>Interactivity.</w:t>
      </w:r>
    </w:p>
    <w:p w14:paraId="7BC8A69B" w14:textId="77777777" w:rsidR="00370E71" w:rsidRDefault="00370E71" w:rsidP="00370E71">
      <w:pPr>
        <w:pStyle w:val="ListParagraph"/>
        <w:ind w:left="1428"/>
      </w:pPr>
    </w:p>
    <w:p w14:paraId="638A7F80" w14:textId="68C71843" w:rsidR="004C2828" w:rsidRDefault="004C2828" w:rsidP="00370E71">
      <w:pPr>
        <w:pStyle w:val="ListParagraph"/>
        <w:numPr>
          <w:ilvl w:val="0"/>
          <w:numId w:val="35"/>
        </w:numPr>
      </w:pPr>
      <w:r w:rsidRPr="004C2828">
        <w:t>What are the main components of Tableau? Describe the process of creating a basic dashboard in Tableau.</w:t>
      </w:r>
    </w:p>
    <w:p w14:paraId="372AB9F7" w14:textId="37D5106B" w:rsidR="004C2828" w:rsidRDefault="00F31129" w:rsidP="00370E71">
      <w:pPr>
        <w:ind w:left="708"/>
      </w:pPr>
      <w:r>
        <w:t xml:space="preserve">Main components of </w:t>
      </w:r>
      <w:r w:rsidRPr="004C2828">
        <w:t>Tableau</w:t>
      </w:r>
      <w:r>
        <w:t>:</w:t>
      </w:r>
    </w:p>
    <w:p w14:paraId="4E240621" w14:textId="6EDD1C0E" w:rsidR="00F31129" w:rsidRDefault="00F31129" w:rsidP="00370E71">
      <w:pPr>
        <w:pStyle w:val="ListParagraph"/>
        <w:numPr>
          <w:ilvl w:val="0"/>
          <w:numId w:val="31"/>
        </w:numPr>
        <w:ind w:left="1428"/>
      </w:pPr>
      <w:r>
        <w:t xml:space="preserve">Desktop </w:t>
      </w:r>
      <w:r w:rsidRPr="004C2828">
        <w:t>Tableau</w:t>
      </w:r>
    </w:p>
    <w:p w14:paraId="647583C7" w14:textId="338A35B4" w:rsidR="00F31129" w:rsidRDefault="00F31129" w:rsidP="00370E71">
      <w:pPr>
        <w:pStyle w:val="ListParagraph"/>
        <w:numPr>
          <w:ilvl w:val="0"/>
          <w:numId w:val="31"/>
        </w:numPr>
        <w:ind w:left="1428"/>
      </w:pPr>
      <w:r>
        <w:t>Desktop Server</w:t>
      </w:r>
    </w:p>
    <w:p w14:paraId="6D8F6C96" w14:textId="61562907" w:rsidR="00F31129" w:rsidRDefault="00F31129" w:rsidP="00370E71">
      <w:pPr>
        <w:pStyle w:val="ListParagraph"/>
        <w:numPr>
          <w:ilvl w:val="0"/>
          <w:numId w:val="31"/>
        </w:numPr>
        <w:ind w:left="1428"/>
      </w:pPr>
      <w:r w:rsidRPr="004C2828">
        <w:t>Tableau</w:t>
      </w:r>
      <w:r>
        <w:t xml:space="preserve"> Public</w:t>
      </w:r>
    </w:p>
    <w:p w14:paraId="44EC6133" w14:textId="311DEB88" w:rsidR="00F31129" w:rsidRDefault="00F31129" w:rsidP="00370E71">
      <w:pPr>
        <w:ind w:left="708"/>
      </w:pPr>
      <w:r>
        <w:t>Steps to create a basic dashboard:</w:t>
      </w:r>
    </w:p>
    <w:p w14:paraId="6CD326EB" w14:textId="09D9B104" w:rsidR="00F31129" w:rsidRDefault="00F31129" w:rsidP="00370E71">
      <w:pPr>
        <w:pStyle w:val="ListParagraph"/>
        <w:numPr>
          <w:ilvl w:val="0"/>
          <w:numId w:val="32"/>
        </w:numPr>
        <w:ind w:left="1428"/>
      </w:pPr>
      <w:r>
        <w:t>Insert a dataset</w:t>
      </w:r>
    </w:p>
    <w:p w14:paraId="6ABDD2F1" w14:textId="23D4CE83" w:rsidR="00F31129" w:rsidRDefault="00F31129" w:rsidP="00370E71">
      <w:pPr>
        <w:pStyle w:val="ListParagraph"/>
        <w:numPr>
          <w:ilvl w:val="0"/>
          <w:numId w:val="32"/>
        </w:numPr>
        <w:ind w:left="1428"/>
      </w:pPr>
      <w:r>
        <w:t>Create a new worksheet</w:t>
      </w:r>
    </w:p>
    <w:p w14:paraId="38073E41" w14:textId="2F97037B" w:rsidR="00F31129" w:rsidRDefault="00F31129" w:rsidP="00370E71">
      <w:pPr>
        <w:pStyle w:val="ListParagraph"/>
        <w:numPr>
          <w:ilvl w:val="0"/>
          <w:numId w:val="32"/>
        </w:numPr>
        <w:ind w:left="1428"/>
      </w:pPr>
      <w:r>
        <w:t>Open a new dashboard</w:t>
      </w:r>
    </w:p>
    <w:p w14:paraId="32388661" w14:textId="1A92AD3F" w:rsidR="008D7B77" w:rsidRDefault="008D7B77" w:rsidP="00370E71">
      <w:pPr>
        <w:pStyle w:val="ListParagraph"/>
        <w:numPr>
          <w:ilvl w:val="0"/>
          <w:numId w:val="32"/>
        </w:numPr>
        <w:ind w:left="1428"/>
      </w:pPr>
      <w:r>
        <w:t>Configure and add new sheets</w:t>
      </w:r>
    </w:p>
    <w:p w14:paraId="0FF57A9F" w14:textId="2496D402" w:rsidR="00F31129" w:rsidRDefault="008D7B77" w:rsidP="00370E71">
      <w:pPr>
        <w:pStyle w:val="ListParagraph"/>
        <w:numPr>
          <w:ilvl w:val="0"/>
          <w:numId w:val="32"/>
        </w:numPr>
        <w:ind w:left="1428"/>
      </w:pPr>
      <w:r>
        <w:t xml:space="preserve">Present </w:t>
      </w:r>
      <w:r w:rsidR="00F50037">
        <w:t>the dashboard</w:t>
      </w:r>
    </w:p>
    <w:p w14:paraId="66BA7081" w14:textId="77777777" w:rsidR="00370E71" w:rsidRDefault="00370E71" w:rsidP="00370E71">
      <w:pPr>
        <w:pStyle w:val="ListParagraph"/>
        <w:ind w:left="1428"/>
      </w:pPr>
    </w:p>
    <w:p w14:paraId="41798B2D" w14:textId="5274953E" w:rsidR="00F31129" w:rsidRDefault="00F50037" w:rsidP="00370E71">
      <w:pPr>
        <w:pStyle w:val="ListParagraph"/>
        <w:numPr>
          <w:ilvl w:val="0"/>
          <w:numId w:val="35"/>
        </w:numPr>
      </w:pPr>
      <w:r w:rsidRPr="00F50037">
        <w:t>Discuss the main features of Power BI. How does Power BI differ from Tableau in terms of functionality and use cases?</w:t>
      </w:r>
    </w:p>
    <w:p w14:paraId="21F40011" w14:textId="462A8702" w:rsidR="00F50037" w:rsidRDefault="00F50037" w:rsidP="00370E71">
      <w:pPr>
        <w:ind w:left="708"/>
      </w:pPr>
      <w:r>
        <w:t>Main features of Power</w:t>
      </w:r>
      <w:r w:rsidR="00370E71">
        <w:t xml:space="preserve"> </w:t>
      </w:r>
      <w:r>
        <w:t>BI:</w:t>
      </w:r>
    </w:p>
    <w:p w14:paraId="5DAEC3B5" w14:textId="7C352E4B" w:rsidR="00F50037" w:rsidRDefault="00F50037" w:rsidP="00370E71">
      <w:pPr>
        <w:pStyle w:val="ListParagraph"/>
        <w:numPr>
          <w:ilvl w:val="0"/>
          <w:numId w:val="33"/>
        </w:numPr>
        <w:ind w:left="1428"/>
      </w:pPr>
      <w:r w:rsidRPr="00F50037">
        <w:t>Extract insights from large datasets</w:t>
      </w:r>
    </w:p>
    <w:p w14:paraId="72F47824" w14:textId="5898F3CB" w:rsidR="00F50037" w:rsidRDefault="00F50037" w:rsidP="00370E71">
      <w:pPr>
        <w:pStyle w:val="ListParagraph"/>
        <w:numPr>
          <w:ilvl w:val="0"/>
          <w:numId w:val="33"/>
        </w:numPr>
        <w:ind w:left="1428"/>
      </w:pPr>
      <w:r w:rsidRPr="00F50037">
        <w:t>Analyze your datasets in Excel</w:t>
      </w:r>
    </w:p>
    <w:p w14:paraId="0058758F" w14:textId="413219B2" w:rsidR="00F50037" w:rsidRDefault="00F50037" w:rsidP="00370E71">
      <w:pPr>
        <w:pStyle w:val="ListParagraph"/>
        <w:numPr>
          <w:ilvl w:val="0"/>
          <w:numId w:val="33"/>
        </w:numPr>
        <w:ind w:left="1428"/>
      </w:pPr>
      <w:r w:rsidRPr="00F50037">
        <w:t>Create beautiful maps with your data</w:t>
      </w:r>
    </w:p>
    <w:p w14:paraId="4E2F4E2B" w14:textId="10E881FD" w:rsidR="00F50037" w:rsidRDefault="00F50037" w:rsidP="00370E71">
      <w:pPr>
        <w:pStyle w:val="ListParagraph"/>
        <w:numPr>
          <w:ilvl w:val="0"/>
          <w:numId w:val="33"/>
        </w:numPr>
        <w:ind w:left="1428"/>
      </w:pPr>
      <w:r w:rsidRPr="00F50037">
        <w:t>Easily source and transform data with Power Query </w:t>
      </w:r>
    </w:p>
    <w:p w14:paraId="5E3B8982" w14:textId="688A3EC0" w:rsidR="00F50037" w:rsidRDefault="00F50037" w:rsidP="00370E71">
      <w:pPr>
        <w:ind w:left="708"/>
      </w:pPr>
      <w:r>
        <w:t>Differences between Tableau and Power</w:t>
      </w:r>
      <w:r w:rsidR="00370E71">
        <w:t xml:space="preserve"> </w:t>
      </w:r>
      <w:r>
        <w:t>BI:</w:t>
      </w:r>
    </w:p>
    <w:p w14:paraId="6A2DD4EE" w14:textId="1A964297" w:rsidR="00F50037" w:rsidRDefault="00F50037" w:rsidP="00370E71">
      <w:pPr>
        <w:pStyle w:val="ListParagraph"/>
        <w:numPr>
          <w:ilvl w:val="0"/>
          <w:numId w:val="34"/>
        </w:numPr>
        <w:ind w:left="1428"/>
      </w:pPr>
      <w:r>
        <w:lastRenderedPageBreak/>
        <w:t>Power</w:t>
      </w:r>
      <w:r w:rsidR="00370E71">
        <w:t xml:space="preserve"> </w:t>
      </w:r>
      <w:r>
        <w:t>BI is free and Tableau has costs.</w:t>
      </w:r>
    </w:p>
    <w:p w14:paraId="3EA78EF6" w14:textId="1185517B" w:rsidR="00370E71" w:rsidRDefault="00370E71" w:rsidP="00370E71">
      <w:pPr>
        <w:pStyle w:val="ListParagraph"/>
        <w:numPr>
          <w:ilvl w:val="0"/>
          <w:numId w:val="34"/>
        </w:numPr>
        <w:ind w:left="1428"/>
      </w:pPr>
      <w:r>
        <w:t>Power BI is less flexible than Tableau.</w:t>
      </w:r>
    </w:p>
    <w:p w14:paraId="250691D9" w14:textId="698E53C6" w:rsidR="00370E71" w:rsidRDefault="00370E71" w:rsidP="00370E71">
      <w:pPr>
        <w:pStyle w:val="ListParagraph"/>
        <w:numPr>
          <w:ilvl w:val="0"/>
          <w:numId w:val="34"/>
        </w:numPr>
        <w:ind w:left="1428"/>
      </w:pPr>
      <w:r>
        <w:t>Power BI is integrated with Microsoft Teams; Tableau is integrated with Tableau Server &amp; Tableau Online.</w:t>
      </w:r>
    </w:p>
    <w:p w14:paraId="2C63821C" w14:textId="21A0F0F0" w:rsidR="00370E71" w:rsidRPr="00855982" w:rsidRDefault="00370E71" w:rsidP="00370E71">
      <w:pPr>
        <w:pStyle w:val="Heading1"/>
      </w:pPr>
      <w:r>
        <w:t>Part 2: Practical Application</w:t>
      </w:r>
    </w:p>
    <w:p w14:paraId="121690C2" w14:textId="083B7FD5" w:rsidR="00370E71" w:rsidRDefault="00FA0F75" w:rsidP="00370E71">
      <w:pPr>
        <w:pStyle w:val="ListParagraph"/>
        <w:numPr>
          <w:ilvl w:val="0"/>
          <w:numId w:val="35"/>
        </w:numPr>
      </w:pPr>
      <w:r w:rsidRPr="00FA0F75">
        <w:t>Given a dataset with missing values and inconsistencies, clean and prepare the data for analysis.</w:t>
      </w:r>
    </w:p>
    <w:p w14:paraId="36C3BF57" w14:textId="7D1217A8" w:rsidR="00FA0F75" w:rsidRDefault="00FA0F75" w:rsidP="00FA0F75">
      <w:pPr>
        <w:pStyle w:val="ListParagraph"/>
      </w:pPr>
      <w:r>
        <w:t xml:space="preserve">Refer </w:t>
      </w:r>
      <w:proofErr w:type="spellStart"/>
      <w:r>
        <w:t>Jupyter</w:t>
      </w:r>
      <w:proofErr w:type="spellEnd"/>
      <w:r>
        <w:t xml:space="preserve"> Notebook</w:t>
      </w:r>
    </w:p>
    <w:p w14:paraId="3A46C65B" w14:textId="77777777" w:rsidR="00FA0F75" w:rsidRDefault="00FA0F75" w:rsidP="00FA0F75">
      <w:pPr>
        <w:pStyle w:val="ListParagraph"/>
      </w:pPr>
    </w:p>
    <w:p w14:paraId="57BD6F8B" w14:textId="5218F50B" w:rsidR="00FA0F75" w:rsidRDefault="00FA0F75" w:rsidP="00FA0F75">
      <w:pPr>
        <w:pStyle w:val="ListParagraph"/>
        <w:numPr>
          <w:ilvl w:val="0"/>
          <w:numId w:val="35"/>
        </w:numPr>
      </w:pPr>
      <w:r w:rsidRPr="00FA0F75">
        <w:t>Create an interactive sales dashboard in Tableau using the provided sales dataset. The dashboard should include key metrics such as total sales, sales by region, and sales trends over time.</w:t>
      </w:r>
    </w:p>
    <w:p w14:paraId="2C085C28" w14:textId="23A4C563" w:rsidR="004E4446" w:rsidRDefault="004E4446" w:rsidP="004E4446">
      <w:pPr>
        <w:pStyle w:val="ListParagraph"/>
      </w:pPr>
      <w:r>
        <w:t>Refer SNS Group Assignment PDF</w:t>
      </w:r>
    </w:p>
    <w:p w14:paraId="2F140549" w14:textId="77777777" w:rsidR="0056735B" w:rsidRDefault="0056735B" w:rsidP="004E4446">
      <w:pPr>
        <w:pStyle w:val="ListParagraph"/>
      </w:pPr>
    </w:p>
    <w:p w14:paraId="5BEAE874" w14:textId="69643EB2" w:rsidR="0056735B" w:rsidRDefault="0056735B" w:rsidP="0056735B">
      <w:pPr>
        <w:pStyle w:val="ListParagraph"/>
        <w:numPr>
          <w:ilvl w:val="0"/>
          <w:numId w:val="36"/>
        </w:numPr>
      </w:pPr>
      <w:r w:rsidRPr="0056735B">
        <w:t xml:space="preserve"> Perform a statistical analysis on a given dataset to identify significant trends and correlations. Provide a summary of your findings.</w:t>
      </w:r>
    </w:p>
    <w:p w14:paraId="6308DB16" w14:textId="5F5B496A" w:rsidR="00370E71" w:rsidRPr="00855982" w:rsidRDefault="0056735B" w:rsidP="0056735B">
      <w:pPr>
        <w:ind w:left="708"/>
      </w:pPr>
      <w:r>
        <w:t xml:space="preserve">Refer </w:t>
      </w:r>
      <w:proofErr w:type="spellStart"/>
      <w:r>
        <w:t>Jupyter</w:t>
      </w:r>
      <w:proofErr w:type="spellEnd"/>
      <w:r>
        <w:t xml:space="preserve"> Notebook</w:t>
      </w:r>
    </w:p>
    <w:sectPr w:rsidR="00370E71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04B29" w14:textId="77777777" w:rsidR="00586DBC" w:rsidRDefault="00586DBC" w:rsidP="00855982">
      <w:pPr>
        <w:spacing w:after="0" w:line="240" w:lineRule="auto"/>
      </w:pPr>
      <w:r>
        <w:separator/>
      </w:r>
    </w:p>
  </w:endnote>
  <w:endnote w:type="continuationSeparator" w:id="0">
    <w:p w14:paraId="6BBAEEFC" w14:textId="77777777" w:rsidR="00586DBC" w:rsidRDefault="00586DB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3BAE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CF498" w14:textId="77777777" w:rsidR="00586DBC" w:rsidRDefault="00586DBC" w:rsidP="00855982">
      <w:pPr>
        <w:spacing w:after="0" w:line="240" w:lineRule="auto"/>
      </w:pPr>
      <w:r>
        <w:separator/>
      </w:r>
    </w:p>
  </w:footnote>
  <w:footnote w:type="continuationSeparator" w:id="0">
    <w:p w14:paraId="30BCA075" w14:textId="77777777" w:rsidR="00586DBC" w:rsidRDefault="00586DB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DC3D3A"/>
    <w:multiLevelType w:val="hybridMultilevel"/>
    <w:tmpl w:val="33162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47D4F"/>
    <w:multiLevelType w:val="hybridMultilevel"/>
    <w:tmpl w:val="38A6B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E68E2"/>
    <w:multiLevelType w:val="hybridMultilevel"/>
    <w:tmpl w:val="0DCC9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C7804"/>
    <w:multiLevelType w:val="hybridMultilevel"/>
    <w:tmpl w:val="FF342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7D7B3C"/>
    <w:multiLevelType w:val="hybridMultilevel"/>
    <w:tmpl w:val="A05C568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1AE6677"/>
    <w:multiLevelType w:val="hybridMultilevel"/>
    <w:tmpl w:val="7052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06779"/>
    <w:multiLevelType w:val="hybridMultilevel"/>
    <w:tmpl w:val="B1EC1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267184">
    <w:abstractNumId w:val="14"/>
  </w:num>
  <w:num w:numId="2" w16cid:durableId="15683041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8616996">
    <w:abstractNumId w:val="14"/>
  </w:num>
  <w:num w:numId="4" w16cid:durableId="288047872">
    <w:abstractNumId w:val="14"/>
  </w:num>
  <w:num w:numId="5" w16cid:durableId="779646369">
    <w:abstractNumId w:val="14"/>
  </w:num>
  <w:num w:numId="6" w16cid:durableId="757293611">
    <w:abstractNumId w:val="14"/>
  </w:num>
  <w:num w:numId="7" w16cid:durableId="1873612336">
    <w:abstractNumId w:val="14"/>
  </w:num>
  <w:num w:numId="8" w16cid:durableId="1316572436">
    <w:abstractNumId w:val="14"/>
  </w:num>
  <w:num w:numId="9" w16cid:durableId="152112110">
    <w:abstractNumId w:val="14"/>
  </w:num>
  <w:num w:numId="10" w16cid:durableId="938369304">
    <w:abstractNumId w:val="14"/>
  </w:num>
  <w:num w:numId="11" w16cid:durableId="284697155">
    <w:abstractNumId w:val="14"/>
  </w:num>
  <w:num w:numId="12" w16cid:durableId="1139803541">
    <w:abstractNumId w:val="14"/>
  </w:num>
  <w:num w:numId="13" w16cid:durableId="1285425036">
    <w:abstractNumId w:val="10"/>
  </w:num>
  <w:num w:numId="14" w16cid:durableId="1673098295">
    <w:abstractNumId w:val="22"/>
  </w:num>
  <w:num w:numId="15" w16cid:durableId="1466967069">
    <w:abstractNumId w:val="11"/>
  </w:num>
  <w:num w:numId="16" w16cid:durableId="958532353">
    <w:abstractNumId w:val="12"/>
  </w:num>
  <w:num w:numId="17" w16cid:durableId="1920141159">
    <w:abstractNumId w:val="9"/>
  </w:num>
  <w:num w:numId="18" w16cid:durableId="1041907466">
    <w:abstractNumId w:val="7"/>
  </w:num>
  <w:num w:numId="19" w16cid:durableId="1896356027">
    <w:abstractNumId w:val="6"/>
  </w:num>
  <w:num w:numId="20" w16cid:durableId="22751590">
    <w:abstractNumId w:val="5"/>
  </w:num>
  <w:num w:numId="21" w16cid:durableId="1289359286">
    <w:abstractNumId w:val="4"/>
  </w:num>
  <w:num w:numId="22" w16cid:durableId="1528106740">
    <w:abstractNumId w:val="8"/>
  </w:num>
  <w:num w:numId="23" w16cid:durableId="144469874">
    <w:abstractNumId w:val="3"/>
  </w:num>
  <w:num w:numId="24" w16cid:durableId="2057044253">
    <w:abstractNumId w:val="2"/>
  </w:num>
  <w:num w:numId="25" w16cid:durableId="582762340">
    <w:abstractNumId w:val="1"/>
  </w:num>
  <w:num w:numId="26" w16cid:durableId="494760507">
    <w:abstractNumId w:val="0"/>
  </w:num>
  <w:num w:numId="27" w16cid:durableId="60491176">
    <w:abstractNumId w:val="13"/>
  </w:num>
  <w:num w:numId="28" w16cid:durableId="1923366617">
    <w:abstractNumId w:val="15"/>
  </w:num>
  <w:num w:numId="29" w16cid:durableId="2032603053">
    <w:abstractNumId w:val="20"/>
  </w:num>
  <w:num w:numId="30" w16cid:durableId="1667513574">
    <w:abstractNumId w:val="23"/>
  </w:num>
  <w:num w:numId="31" w16cid:durableId="1209801977">
    <w:abstractNumId w:val="19"/>
  </w:num>
  <w:num w:numId="32" w16cid:durableId="158928881">
    <w:abstractNumId w:val="18"/>
  </w:num>
  <w:num w:numId="33" w16cid:durableId="962417071">
    <w:abstractNumId w:val="24"/>
  </w:num>
  <w:num w:numId="34" w16cid:durableId="1891841548">
    <w:abstractNumId w:val="17"/>
  </w:num>
  <w:num w:numId="35" w16cid:durableId="1970359771">
    <w:abstractNumId w:val="16"/>
  </w:num>
  <w:num w:numId="36" w16cid:durableId="6281739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9"/>
    <w:rsid w:val="001D4362"/>
    <w:rsid w:val="002419D5"/>
    <w:rsid w:val="00370E71"/>
    <w:rsid w:val="004C2828"/>
    <w:rsid w:val="004E4446"/>
    <w:rsid w:val="0056735B"/>
    <w:rsid w:val="00586DBC"/>
    <w:rsid w:val="007833A7"/>
    <w:rsid w:val="007F54F2"/>
    <w:rsid w:val="00855982"/>
    <w:rsid w:val="008D7B77"/>
    <w:rsid w:val="009236B5"/>
    <w:rsid w:val="00A10484"/>
    <w:rsid w:val="00C60329"/>
    <w:rsid w:val="00EB6648"/>
    <w:rsid w:val="00F31129"/>
    <w:rsid w:val="00F50037"/>
    <w:rsid w:val="00FA0F7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1F7B"/>
  <w15:chartTrackingRefBased/>
  <w15:docId w15:val="{B19D7016-32C2-4645-8928-6AA6907C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C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n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1381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finny</dc:creator>
  <cp:lastModifiedBy>Paul John</cp:lastModifiedBy>
  <cp:revision>1</cp:revision>
  <dcterms:created xsi:type="dcterms:W3CDTF">2024-09-02T12:40:00Z</dcterms:created>
  <dcterms:modified xsi:type="dcterms:W3CDTF">2024-09-03T11:41:00Z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